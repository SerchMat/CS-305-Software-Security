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A224" w14:textId="600C9F16" w:rsidR="00E81978" w:rsidRPr="00FE6264" w:rsidRDefault="00000000">
      <w:pPr>
        <w:pStyle w:val="Title"/>
      </w:pPr>
      <w:sdt>
        <w:sdtPr>
          <w:alias w:val="Title:"/>
          <w:tag w:val="Title:"/>
          <w:id w:val="726351117"/>
          <w:placeholder>
            <w:docPart w:val="654FDC502C2F4EDF98A05844F71FF74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E6264" w:rsidRPr="00FE6264">
            <w:t>CS 305 Software S</w:t>
          </w:r>
          <w:r w:rsidR="00FE6264">
            <w:t>ecurity</w:t>
          </w:r>
          <w:r w:rsidR="00FE6264" w:rsidRPr="00FE6264">
            <w:br/>
            <w:t>Algorithm Ciphers</w:t>
          </w:r>
        </w:sdtContent>
      </w:sdt>
    </w:p>
    <w:p w14:paraId="121D2549" w14:textId="20330253" w:rsidR="00B823AA" w:rsidRPr="003B4D2A" w:rsidRDefault="00FE6264" w:rsidP="00B823AA">
      <w:pPr>
        <w:pStyle w:val="Title2"/>
      </w:pPr>
      <w:r w:rsidRPr="003B4D2A">
        <w:t xml:space="preserve">Sergio </w:t>
      </w:r>
      <w:proofErr w:type="spellStart"/>
      <w:r w:rsidRPr="003B4D2A">
        <w:t>Mateos</w:t>
      </w:r>
      <w:proofErr w:type="spellEnd"/>
    </w:p>
    <w:p w14:paraId="032C0BB5" w14:textId="049790F8" w:rsidR="00E81978" w:rsidRPr="003B4D2A" w:rsidRDefault="00FE6264" w:rsidP="00B823AA">
      <w:pPr>
        <w:pStyle w:val="Title2"/>
      </w:pPr>
      <w:r w:rsidRPr="003B4D2A">
        <w:t>Southern New Hampshire University</w:t>
      </w:r>
    </w:p>
    <w:p w14:paraId="1A1701A7" w14:textId="3BD24F65" w:rsidR="00FE6264" w:rsidRDefault="00FE6264">
      <w:r>
        <w:br w:type="page"/>
      </w:r>
    </w:p>
    <w:p w14:paraId="0E3CB06F" w14:textId="45A13690" w:rsidR="00E81978" w:rsidRDefault="00FE6264" w:rsidP="00B823AA">
      <w:pPr>
        <w:pStyle w:val="Title2"/>
      </w:pPr>
      <w:r>
        <w:lastRenderedPageBreak/>
        <w:t>Algorithm Ciphers</w:t>
      </w:r>
    </w:p>
    <w:p w14:paraId="54B6FC31" w14:textId="646A1DA6" w:rsidR="00FE6264" w:rsidRDefault="003B4D2A" w:rsidP="00FE6264">
      <w:pPr>
        <w:pStyle w:val="Title2"/>
        <w:jc w:val="both"/>
      </w:pPr>
      <w:r>
        <w:tab/>
      </w:r>
      <w:r w:rsidR="007879FF">
        <w:t xml:space="preserve">Artemis Financial want to </w:t>
      </w:r>
      <w:r w:rsidR="00FD0B12">
        <w:t>encrypt</w:t>
      </w:r>
      <w:r w:rsidR="007879FF">
        <w:t xml:space="preserve"> </w:t>
      </w:r>
      <w:r w:rsidR="00FD0B12">
        <w:t>their</w:t>
      </w:r>
      <w:r w:rsidR="007879FF">
        <w:t xml:space="preserve"> customer personal </w:t>
      </w:r>
      <w:r w:rsidR="00FD0B12">
        <w:t xml:space="preserve">information with the best practices and prevent any leaking of information </w:t>
      </w:r>
      <w:r w:rsidR="00414555">
        <w:t>in</w:t>
      </w:r>
      <w:r w:rsidR="00FD0B12">
        <w:t xml:space="preserve"> a long term. </w:t>
      </w:r>
      <w:proofErr w:type="gramStart"/>
      <w:r w:rsidR="00FD0B12">
        <w:t>As a developer and security expert, my job</w:t>
      </w:r>
      <w:proofErr w:type="gramEnd"/>
      <w:r w:rsidR="00FD0B12">
        <w:t xml:space="preserve"> </w:t>
      </w:r>
      <w:r w:rsidR="00414555">
        <w:t>is</w:t>
      </w:r>
      <w:r w:rsidR="00FD0B12">
        <w:t xml:space="preserve"> to advi</w:t>
      </w:r>
      <w:r w:rsidR="00414555">
        <w:t>s</w:t>
      </w:r>
      <w:r w:rsidR="00FD0B12">
        <w:t>e o</w:t>
      </w:r>
      <w:r w:rsidR="00414555">
        <w:t>n</w:t>
      </w:r>
      <w:r w:rsidR="00FD0B12">
        <w:t xml:space="preserve"> the best and </w:t>
      </w:r>
      <w:r w:rsidR="00414555">
        <w:t xml:space="preserve">most </w:t>
      </w:r>
      <w:r w:rsidR="00FD0B12">
        <w:t xml:space="preserve">secure cipher encrypt that will meet the Artemis Financial goal.  </w:t>
      </w:r>
      <w:r w:rsidR="00414555">
        <w:t>I</w:t>
      </w:r>
      <w:r w:rsidR="00FD0B12">
        <w:t xml:space="preserve">n my research based on the Java Security Standard and Algorithm Names, </w:t>
      </w:r>
      <w:r w:rsidR="002921F5">
        <w:t xml:space="preserve">I decide to select Advanced Encryption Standard (AES). AES, also known as Rijndael, was developed by Joan Demean and Vicent </w:t>
      </w:r>
      <w:proofErr w:type="spellStart"/>
      <w:r w:rsidR="002921F5">
        <w:t>Rijmen</w:t>
      </w:r>
      <w:proofErr w:type="spellEnd"/>
      <w:r w:rsidR="002921F5">
        <w:t xml:space="preserve">, two Belgian cryptographers. The way that AES work is </w:t>
      </w:r>
      <w:r w:rsidR="00414555">
        <w:t xml:space="preserve">by </w:t>
      </w:r>
      <w:r w:rsidR="002921F5">
        <w:t xml:space="preserve">linking mathematical operations using </w:t>
      </w:r>
      <w:r w:rsidR="00414555">
        <w:t xml:space="preserve">a </w:t>
      </w:r>
      <w:r w:rsidR="002921F5">
        <w:t>block cipher algorithm.</w:t>
      </w:r>
      <w:r w:rsidR="00E9211E">
        <w:t xml:space="preserve"> The AES convert</w:t>
      </w:r>
      <w:r w:rsidR="00414555">
        <w:t xml:space="preserve">s </w:t>
      </w:r>
      <w:r w:rsidR="00E9211E">
        <w:t xml:space="preserve">input to output of the same size, which in other words could be described as encryption and </w:t>
      </w:r>
      <w:proofErr w:type="gramStart"/>
      <w:r w:rsidR="00E9211E">
        <w:t>It</w:t>
      </w:r>
      <w:proofErr w:type="gramEnd"/>
      <w:r w:rsidR="00E9211E">
        <w:t xml:space="preserve"> will require a secret key to decrypt. </w:t>
      </w:r>
    </w:p>
    <w:p w14:paraId="566B580E" w14:textId="251C877C" w:rsidR="00A21A28" w:rsidRDefault="00A21A28" w:rsidP="00FE6264">
      <w:pPr>
        <w:pStyle w:val="Title2"/>
        <w:jc w:val="both"/>
      </w:pPr>
      <w:r>
        <w:tab/>
        <w:t xml:space="preserve">Artemis Financial web application will handle a lot of sensible information about their customers and the implementation of AES will prevent </w:t>
      </w:r>
      <w:r w:rsidR="00414555">
        <w:t>the</w:t>
      </w:r>
      <w:r>
        <w:t xml:space="preserve"> leaking of information </w:t>
      </w:r>
      <w:r w:rsidR="00414555">
        <w:t>i</w:t>
      </w:r>
      <w:r>
        <w:t xml:space="preserve">n the long term. </w:t>
      </w:r>
      <w:r w:rsidR="00CB394B">
        <w:t>Malicious user has problem</w:t>
      </w:r>
      <w:r w:rsidR="00414555">
        <w:t>s</w:t>
      </w:r>
      <w:r w:rsidR="00CB394B">
        <w:t xml:space="preserve"> trying to decrypt AES, since it has large key sizes, from </w:t>
      </w:r>
      <w:r w:rsidR="00414555">
        <w:t>128-, 192-, or 256-bits</w:t>
      </w:r>
      <w:r w:rsidR="00CB394B">
        <w:t xml:space="preserve"> keys. Also, AES can be applied </w:t>
      </w:r>
      <w:r w:rsidR="00414555">
        <w:t>to</w:t>
      </w:r>
      <w:r w:rsidR="00CB394B">
        <w:t xml:space="preserve"> hardware and software.  </w:t>
      </w:r>
    </w:p>
    <w:p w14:paraId="6D402789" w14:textId="35C54DDD" w:rsidR="00CB394B" w:rsidRDefault="00CB394B" w:rsidP="00FE6264">
      <w:pPr>
        <w:pStyle w:val="Title2"/>
        <w:jc w:val="both"/>
        <w:rPr>
          <w:rFonts w:asciiTheme="majorHAnsi" w:hAnsiTheme="majorHAnsi" w:cstheme="majorHAnsi"/>
        </w:rPr>
      </w:pPr>
      <w:r>
        <w:tab/>
      </w:r>
      <w:r w:rsidR="00C505C9">
        <w:t xml:space="preserve">In June 2003, the US Government announced that AES would be adapted into their system to classified information. The stipulation was </w:t>
      </w:r>
      <w:r w:rsidR="00C505C9" w:rsidRPr="00C505C9">
        <w:rPr>
          <w:rFonts w:asciiTheme="majorHAnsi" w:hAnsiTheme="majorHAnsi" w:cstheme="majorHAnsi"/>
        </w:rPr>
        <w:t>"The design and strength of all key lengths of the AES algorithm (i.e., 128, 192</w:t>
      </w:r>
      <w:r w:rsidR="00414555">
        <w:rPr>
          <w:rFonts w:asciiTheme="majorHAnsi" w:hAnsiTheme="majorHAnsi" w:cstheme="majorHAnsi"/>
        </w:rPr>
        <w:t>,</w:t>
      </w:r>
      <w:r w:rsidR="00C505C9" w:rsidRPr="00C505C9">
        <w:rPr>
          <w:rFonts w:asciiTheme="majorHAnsi" w:hAnsiTheme="majorHAnsi" w:cstheme="majorHAnsi"/>
        </w:rPr>
        <w:t xml:space="preserve"> and 256) are sufficient to protect classif</w:t>
      </w:r>
      <w:r w:rsidR="00414555">
        <w:rPr>
          <w:rFonts w:asciiTheme="majorHAnsi" w:hAnsiTheme="majorHAnsi" w:cstheme="majorHAnsi"/>
        </w:rPr>
        <w:t>y</w:t>
      </w:r>
      <w:r w:rsidR="00C505C9" w:rsidRPr="00C505C9">
        <w:rPr>
          <w:rFonts w:asciiTheme="majorHAnsi" w:hAnsiTheme="majorHAnsi" w:cstheme="majorHAnsi"/>
        </w:rPr>
        <w:t xml:space="preserve"> information up to the SECRET level. TOP SECRET information will require</w:t>
      </w:r>
      <w:r w:rsidR="00414555">
        <w:rPr>
          <w:rFonts w:asciiTheme="majorHAnsi" w:hAnsiTheme="majorHAnsi" w:cstheme="majorHAnsi"/>
        </w:rPr>
        <w:t xml:space="preserve"> the</w:t>
      </w:r>
      <w:r w:rsidR="00C505C9" w:rsidRPr="00C505C9">
        <w:rPr>
          <w:rFonts w:asciiTheme="majorHAnsi" w:hAnsiTheme="majorHAnsi" w:cstheme="majorHAnsi"/>
        </w:rPr>
        <w:t xml:space="preserve"> use of either the 192 or 256 key lengths."</w:t>
      </w:r>
      <w:r w:rsidR="00EF7A47">
        <w:rPr>
          <w:rFonts w:asciiTheme="majorHAnsi" w:hAnsiTheme="majorHAnsi" w:cstheme="majorHAnsi"/>
        </w:rPr>
        <w:t xml:space="preserve"> The implementation of AES will adjust and modify the efficiency of exporting process.</w:t>
      </w:r>
    </w:p>
    <w:p w14:paraId="1B374EEA" w14:textId="16A134AA" w:rsidR="00EF7A47" w:rsidRDefault="00EF7A47" w:rsidP="00FE6264">
      <w:pPr>
        <w:pStyle w:val="Title2"/>
        <w:jc w:val="both"/>
        <w:rPr>
          <w:rFonts w:asciiTheme="majorHAnsi" w:hAnsiTheme="majorHAnsi" w:cstheme="majorHAnsi"/>
        </w:rPr>
      </w:pPr>
      <w:r>
        <w:rPr>
          <w:rFonts w:asciiTheme="majorHAnsi" w:hAnsiTheme="majorHAnsi" w:cstheme="majorHAnsi"/>
        </w:rPr>
        <w:tab/>
      </w:r>
      <w:r w:rsidR="00E9211E">
        <w:rPr>
          <w:rFonts w:asciiTheme="majorHAnsi" w:hAnsiTheme="majorHAnsi" w:cstheme="majorHAnsi"/>
        </w:rPr>
        <w:t>AES has proved to be the best cipher algorithm that companies, business</w:t>
      </w:r>
      <w:r w:rsidR="00414555">
        <w:rPr>
          <w:rFonts w:asciiTheme="majorHAnsi" w:hAnsiTheme="majorHAnsi" w:cstheme="majorHAnsi"/>
        </w:rPr>
        <w:t>es</w:t>
      </w:r>
      <w:r w:rsidR="00E9211E">
        <w:rPr>
          <w:rFonts w:asciiTheme="majorHAnsi" w:hAnsiTheme="majorHAnsi" w:cstheme="majorHAnsi"/>
        </w:rPr>
        <w:t>, government agencies, and user</w:t>
      </w:r>
      <w:r w:rsidR="00414555">
        <w:rPr>
          <w:rFonts w:asciiTheme="majorHAnsi" w:hAnsiTheme="majorHAnsi" w:cstheme="majorHAnsi"/>
        </w:rPr>
        <w:t>s</w:t>
      </w:r>
      <w:r w:rsidR="00E9211E">
        <w:rPr>
          <w:rFonts w:asciiTheme="majorHAnsi" w:hAnsiTheme="majorHAnsi" w:cstheme="majorHAnsi"/>
        </w:rPr>
        <w:t xml:space="preserve"> can implement for their security issues. </w:t>
      </w:r>
      <w:r w:rsidR="00FA01EB">
        <w:rPr>
          <w:rFonts w:asciiTheme="majorHAnsi" w:hAnsiTheme="majorHAnsi" w:cstheme="majorHAnsi"/>
        </w:rPr>
        <w:t xml:space="preserve">AES has proven to be complicated, if not impossible, for malicious users to decrypt and have access to that information. AES is one of the most used cipher algorithms for many companies like Google, Amazon, Pfizer, etc. </w:t>
      </w:r>
      <w:r w:rsidR="00FA01EB">
        <w:rPr>
          <w:rFonts w:asciiTheme="majorHAnsi" w:hAnsiTheme="majorHAnsi" w:cstheme="majorHAnsi"/>
        </w:rPr>
        <w:lastRenderedPageBreak/>
        <w:t>Understanding th</w:t>
      </w:r>
      <w:r w:rsidR="00431CA6">
        <w:rPr>
          <w:rFonts w:asciiTheme="majorHAnsi" w:hAnsiTheme="majorHAnsi" w:cstheme="majorHAnsi"/>
        </w:rPr>
        <w:t>at</w:t>
      </w:r>
      <w:r w:rsidR="00FA01EB">
        <w:rPr>
          <w:rFonts w:asciiTheme="majorHAnsi" w:hAnsiTheme="majorHAnsi" w:cstheme="majorHAnsi"/>
        </w:rPr>
        <w:t xml:space="preserve"> companies are getting hacked and leak information, they decide to implement the best security for this type of issue. </w:t>
      </w:r>
    </w:p>
    <w:p w14:paraId="30421F07" w14:textId="44259C19" w:rsidR="00FA01EB" w:rsidRDefault="00FA01EB" w:rsidP="00FA01EB">
      <w:pPr>
        <w:pStyle w:val="Title2"/>
        <w:ind w:firstLine="720"/>
        <w:jc w:val="both"/>
        <w:rPr>
          <w:rFonts w:asciiTheme="majorHAnsi" w:hAnsiTheme="majorHAnsi" w:cstheme="majorHAnsi"/>
        </w:rPr>
      </w:pPr>
      <w:r>
        <w:rPr>
          <w:rFonts w:asciiTheme="majorHAnsi" w:hAnsiTheme="majorHAnsi" w:cstheme="majorHAnsi"/>
        </w:rPr>
        <w:t xml:space="preserve">On the other hand, AES is an incredible cipher </w:t>
      </w:r>
      <w:r w:rsidR="00AF1DB6">
        <w:rPr>
          <w:rFonts w:asciiTheme="majorHAnsi" w:hAnsiTheme="majorHAnsi" w:cstheme="majorHAnsi"/>
        </w:rPr>
        <w:t>algorithm,</w:t>
      </w:r>
      <w:r>
        <w:rPr>
          <w:rFonts w:asciiTheme="majorHAnsi" w:hAnsiTheme="majorHAnsi" w:cstheme="majorHAnsi"/>
        </w:rPr>
        <w:t xml:space="preserve"> but </w:t>
      </w:r>
      <w:r w:rsidR="00431CA6">
        <w:rPr>
          <w:rFonts w:asciiTheme="majorHAnsi" w:hAnsiTheme="majorHAnsi" w:cstheme="majorHAnsi"/>
        </w:rPr>
        <w:t>it</w:t>
      </w:r>
      <w:r>
        <w:rPr>
          <w:rFonts w:asciiTheme="majorHAnsi" w:hAnsiTheme="majorHAnsi" w:cstheme="majorHAnsi"/>
        </w:rPr>
        <w:t xml:space="preserve"> has </w:t>
      </w:r>
      <w:r w:rsidR="00431CA6">
        <w:rPr>
          <w:rFonts w:asciiTheme="majorHAnsi" w:hAnsiTheme="majorHAnsi" w:cstheme="majorHAnsi"/>
        </w:rPr>
        <w:t>its</w:t>
      </w:r>
      <w:r>
        <w:rPr>
          <w:rFonts w:asciiTheme="majorHAnsi" w:hAnsiTheme="majorHAnsi" w:cstheme="majorHAnsi"/>
        </w:rPr>
        <w:t xml:space="preserve"> problems</w:t>
      </w:r>
      <w:r w:rsidR="003245B6">
        <w:rPr>
          <w:rFonts w:asciiTheme="majorHAnsi" w:hAnsiTheme="majorHAnsi" w:cstheme="majorHAnsi"/>
        </w:rPr>
        <w:t>, the fi</w:t>
      </w:r>
      <w:r w:rsidR="00431CA6">
        <w:rPr>
          <w:rFonts w:asciiTheme="majorHAnsi" w:hAnsiTheme="majorHAnsi" w:cstheme="majorHAnsi"/>
        </w:rPr>
        <w:t>r</w:t>
      </w:r>
      <w:r w:rsidR="003245B6">
        <w:rPr>
          <w:rFonts w:asciiTheme="majorHAnsi" w:hAnsiTheme="majorHAnsi" w:cstheme="majorHAnsi"/>
        </w:rPr>
        <w:t xml:space="preserve">st issue is that hard to implement with software, </w:t>
      </w:r>
      <w:r w:rsidR="00431CA6">
        <w:rPr>
          <w:rFonts w:asciiTheme="majorHAnsi" w:hAnsiTheme="majorHAnsi" w:cstheme="majorHAnsi"/>
        </w:rPr>
        <w:t>which</w:t>
      </w:r>
      <w:r w:rsidR="003245B6">
        <w:rPr>
          <w:rFonts w:asciiTheme="majorHAnsi" w:hAnsiTheme="majorHAnsi" w:cstheme="majorHAnsi"/>
        </w:rPr>
        <w:t xml:space="preserve"> mean</w:t>
      </w:r>
      <w:r w:rsidR="00431CA6">
        <w:rPr>
          <w:rFonts w:asciiTheme="majorHAnsi" w:hAnsiTheme="majorHAnsi" w:cstheme="majorHAnsi"/>
        </w:rPr>
        <w:t>s</w:t>
      </w:r>
      <w:r w:rsidR="003245B6">
        <w:rPr>
          <w:rFonts w:asciiTheme="majorHAnsi" w:hAnsiTheme="majorHAnsi" w:cstheme="majorHAnsi"/>
        </w:rPr>
        <w:t xml:space="preserve"> that it take</w:t>
      </w:r>
      <w:r w:rsidR="00431CA6">
        <w:rPr>
          <w:rFonts w:asciiTheme="majorHAnsi" w:hAnsiTheme="majorHAnsi" w:cstheme="majorHAnsi"/>
        </w:rPr>
        <w:t>s</w:t>
      </w:r>
      <w:r w:rsidR="003245B6">
        <w:rPr>
          <w:rFonts w:asciiTheme="majorHAnsi" w:hAnsiTheme="majorHAnsi" w:cstheme="majorHAnsi"/>
        </w:rPr>
        <w:t xml:space="preserve"> mor</w:t>
      </w:r>
      <w:r w:rsidR="00431CA6">
        <w:rPr>
          <w:rFonts w:asciiTheme="majorHAnsi" w:hAnsiTheme="majorHAnsi" w:cstheme="majorHAnsi"/>
        </w:rPr>
        <w:t>e</w:t>
      </w:r>
      <w:r w:rsidR="003245B6">
        <w:rPr>
          <w:rFonts w:asciiTheme="majorHAnsi" w:hAnsiTheme="majorHAnsi" w:cstheme="majorHAnsi"/>
        </w:rPr>
        <w:t xml:space="preserve"> time and effort to add into the system. Even is the best cipher algorithm, the encrypting process used</w:t>
      </w:r>
      <w:r w:rsidR="00431CA6">
        <w:rPr>
          <w:rFonts w:asciiTheme="majorHAnsi" w:hAnsiTheme="majorHAnsi" w:cstheme="majorHAnsi"/>
        </w:rPr>
        <w:t xml:space="preserve"> a</w:t>
      </w:r>
      <w:r w:rsidR="003245B6">
        <w:rPr>
          <w:rFonts w:asciiTheme="majorHAnsi" w:hAnsiTheme="majorHAnsi" w:cstheme="majorHAnsi"/>
        </w:rPr>
        <w:t xml:space="preserve"> simple algebraic structure that i</w:t>
      </w:r>
      <w:r w:rsidR="00431CA6">
        <w:rPr>
          <w:rFonts w:asciiTheme="majorHAnsi" w:hAnsiTheme="majorHAnsi" w:cstheme="majorHAnsi"/>
        </w:rPr>
        <w:t>t</w:t>
      </w:r>
      <w:r w:rsidR="003245B6">
        <w:rPr>
          <w:rFonts w:asciiTheme="majorHAnsi" w:hAnsiTheme="majorHAnsi" w:cstheme="majorHAnsi"/>
        </w:rPr>
        <w:t xml:space="preserve"> is broke it its is easy to decrypt. And every block is encrypted in the same way, so if a malicious user is capable to decrypted one box, all the box</w:t>
      </w:r>
      <w:r w:rsidR="00414555">
        <w:rPr>
          <w:rFonts w:asciiTheme="majorHAnsi" w:hAnsiTheme="majorHAnsi" w:cstheme="majorHAnsi"/>
        </w:rPr>
        <w:t>es</w:t>
      </w:r>
      <w:r w:rsidR="003245B6">
        <w:rPr>
          <w:rFonts w:asciiTheme="majorHAnsi" w:hAnsiTheme="majorHAnsi" w:cstheme="majorHAnsi"/>
        </w:rPr>
        <w:t xml:space="preserve"> can be decrypted. </w:t>
      </w:r>
    </w:p>
    <w:p w14:paraId="46FD336B" w14:textId="057CA3B8" w:rsidR="003245B6" w:rsidRPr="00C505C9" w:rsidRDefault="003245B6" w:rsidP="00FA01EB">
      <w:pPr>
        <w:pStyle w:val="Title2"/>
        <w:ind w:firstLine="720"/>
        <w:jc w:val="both"/>
        <w:rPr>
          <w:rFonts w:asciiTheme="majorHAnsi" w:hAnsiTheme="majorHAnsi" w:cstheme="majorHAnsi"/>
          <w:sz w:val="22"/>
          <w:szCs w:val="22"/>
        </w:rPr>
      </w:pPr>
      <w:r>
        <w:rPr>
          <w:rFonts w:asciiTheme="majorHAnsi" w:hAnsiTheme="majorHAnsi" w:cstheme="majorHAnsi"/>
        </w:rPr>
        <w:t>Considering both sides of the AES, the result will maintain the same since it will be the best choice for</w:t>
      </w:r>
      <w:r w:rsidR="00414555">
        <w:rPr>
          <w:rFonts w:asciiTheme="majorHAnsi" w:hAnsiTheme="majorHAnsi" w:cstheme="majorHAnsi"/>
        </w:rPr>
        <w:t xml:space="preserve"> the</w:t>
      </w:r>
      <w:r>
        <w:rPr>
          <w:rFonts w:asciiTheme="majorHAnsi" w:hAnsiTheme="majorHAnsi" w:cstheme="majorHAnsi"/>
        </w:rPr>
        <w:t xml:space="preserve"> cipher algorithm based on Artemis </w:t>
      </w:r>
      <w:r w:rsidR="00414555">
        <w:rPr>
          <w:rFonts w:asciiTheme="majorHAnsi" w:hAnsiTheme="majorHAnsi" w:cstheme="majorHAnsi"/>
        </w:rPr>
        <w:t xml:space="preserve">Financials’ </w:t>
      </w:r>
      <w:r>
        <w:rPr>
          <w:rFonts w:asciiTheme="majorHAnsi" w:hAnsiTheme="majorHAnsi" w:cstheme="majorHAnsi"/>
        </w:rPr>
        <w:t>criteria and goals.</w:t>
      </w:r>
    </w:p>
    <w:p w14:paraId="7DF8AA5C" w14:textId="47AC8B2D" w:rsidR="00FD0B12" w:rsidRDefault="00FD0B12">
      <w:r>
        <w:br w:type="page"/>
      </w:r>
    </w:p>
    <w:p w14:paraId="41640BA6" w14:textId="267952E4" w:rsidR="00FD0B12" w:rsidRDefault="00FD0B12" w:rsidP="00FD0B12">
      <w:pPr>
        <w:pStyle w:val="Title2"/>
        <w:rPr>
          <w:u w:val="single"/>
        </w:rPr>
      </w:pPr>
      <w:r w:rsidRPr="00FD0B12">
        <w:rPr>
          <w:u w:val="single"/>
        </w:rPr>
        <w:lastRenderedPageBreak/>
        <w:t>Reference</w:t>
      </w:r>
    </w:p>
    <w:p w14:paraId="646AB999" w14:textId="77777777" w:rsidR="002921F5" w:rsidRPr="002921F5" w:rsidRDefault="002921F5" w:rsidP="002921F5">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2921F5">
        <w:rPr>
          <w:rFonts w:ascii="Times New Roman" w:eastAsia="Times New Roman" w:hAnsi="Times New Roman" w:cs="Times New Roman"/>
          <w:i/>
          <w:iCs/>
          <w:kern w:val="0"/>
          <w:lang w:eastAsia="en-US"/>
        </w:rPr>
        <w:t>Java Security Standard Algorithm Names</w:t>
      </w:r>
      <w:r w:rsidRPr="002921F5">
        <w:rPr>
          <w:rFonts w:ascii="Times New Roman" w:eastAsia="Times New Roman" w:hAnsi="Times New Roman" w:cs="Times New Roman"/>
          <w:kern w:val="0"/>
          <w:lang w:eastAsia="en-US"/>
        </w:rPr>
        <w:t xml:space="preserve">. Java security standard algorithm names. (n.d.). Retrieved January 24, 2023, from </w:t>
      </w:r>
      <w:proofErr w:type="gramStart"/>
      <w:r w:rsidRPr="002921F5">
        <w:rPr>
          <w:rFonts w:ascii="Times New Roman" w:eastAsia="Times New Roman" w:hAnsi="Times New Roman" w:cs="Times New Roman"/>
          <w:kern w:val="0"/>
          <w:lang w:eastAsia="en-US"/>
        </w:rPr>
        <w:t>https://docs.oracle.com/javase/9/docs/specs/security/standard-names.html#cipher-algorithm-names</w:t>
      </w:r>
      <w:proofErr w:type="gramEnd"/>
      <w:r w:rsidRPr="002921F5">
        <w:rPr>
          <w:rFonts w:ascii="Times New Roman" w:eastAsia="Times New Roman" w:hAnsi="Times New Roman" w:cs="Times New Roman"/>
          <w:kern w:val="0"/>
          <w:lang w:eastAsia="en-US"/>
        </w:rPr>
        <w:t xml:space="preserve"> </w:t>
      </w:r>
    </w:p>
    <w:p w14:paraId="741CEB54" w14:textId="00187BDC" w:rsidR="00C505C9" w:rsidRDefault="00C505C9" w:rsidP="00C505C9">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C505C9">
        <w:rPr>
          <w:rFonts w:ascii="Times New Roman" w:eastAsia="Times New Roman" w:hAnsi="Times New Roman" w:cs="Times New Roman"/>
          <w:i/>
          <w:iCs/>
          <w:kern w:val="0"/>
          <w:lang w:eastAsia="en-US"/>
        </w:rPr>
        <w:t>Use the U.S. Government approved algorithm for storing classified information</w:t>
      </w:r>
      <w:r w:rsidRPr="00C505C9">
        <w:rPr>
          <w:rFonts w:ascii="Times New Roman" w:eastAsia="Times New Roman" w:hAnsi="Times New Roman" w:cs="Times New Roman"/>
          <w:kern w:val="0"/>
          <w:lang w:eastAsia="en-US"/>
        </w:rPr>
        <w:t xml:space="preserve">. Use the U.S. government approved algorithm for storing classified information. (n.d.). Retrieved January 24, 2023, from https://www.east-tec.com/kb/safebit/protecting-your-confidential-information/what-is-the-aes-standard/#:~:text=The%20Advanced%20Encryption%20Standard%20%28AES%29%2C%20also%20known%20as,standard%20for%20commercial%20transactions%20in%20the%20private%20sector. </w:t>
      </w:r>
    </w:p>
    <w:p w14:paraId="3DC6EB7E" w14:textId="1B418BC7" w:rsidR="00AF1DB6" w:rsidRDefault="00AF1DB6" w:rsidP="00AF1DB6">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AF1DB6">
        <w:rPr>
          <w:rFonts w:ascii="Times New Roman" w:eastAsia="Times New Roman" w:hAnsi="Times New Roman" w:cs="Times New Roman"/>
          <w:kern w:val="0"/>
          <w:lang w:eastAsia="en-US"/>
        </w:rPr>
        <w:t xml:space="preserve">Corporation, T. A. E. S. (2020, July 29). </w:t>
      </w:r>
      <w:r w:rsidRPr="00AF1DB6">
        <w:rPr>
          <w:rFonts w:ascii="Times New Roman" w:eastAsia="Times New Roman" w:hAnsi="Times New Roman" w:cs="Times New Roman"/>
          <w:i/>
          <w:iCs/>
          <w:kern w:val="0"/>
          <w:lang w:eastAsia="en-US"/>
        </w:rPr>
        <w:t>AES ranked among the top US Companies for Innovators</w:t>
      </w:r>
      <w:r w:rsidRPr="00AF1DB6">
        <w:rPr>
          <w:rFonts w:ascii="Times New Roman" w:eastAsia="Times New Roman" w:hAnsi="Times New Roman" w:cs="Times New Roman"/>
          <w:kern w:val="0"/>
          <w:lang w:eastAsia="en-US"/>
        </w:rPr>
        <w:t xml:space="preserve">. AES Ranked Among the Top US Companies for Innovators. Retrieved January 24, 2023, from </w:t>
      </w:r>
      <w:proofErr w:type="gramStart"/>
      <w:r w:rsidRPr="00AF1DB6">
        <w:rPr>
          <w:rFonts w:ascii="Times New Roman" w:eastAsia="Times New Roman" w:hAnsi="Times New Roman" w:cs="Times New Roman"/>
          <w:kern w:val="0"/>
          <w:lang w:eastAsia="en-US"/>
        </w:rPr>
        <w:t>https://www.prnewswire.com/news-releases/aes-ranked-among-the-top-us-companies-for-innovators-301102212.html</w:t>
      </w:r>
      <w:proofErr w:type="gramEnd"/>
      <w:r w:rsidRPr="00AF1DB6">
        <w:rPr>
          <w:rFonts w:ascii="Times New Roman" w:eastAsia="Times New Roman" w:hAnsi="Times New Roman" w:cs="Times New Roman"/>
          <w:kern w:val="0"/>
          <w:lang w:eastAsia="en-US"/>
        </w:rPr>
        <w:t xml:space="preserve"> </w:t>
      </w:r>
    </w:p>
    <w:p w14:paraId="45DA761C" w14:textId="77777777" w:rsidR="00775BEF" w:rsidRPr="00775BEF" w:rsidRDefault="00775BEF" w:rsidP="00775BEF">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775BEF">
        <w:rPr>
          <w:rFonts w:ascii="Times New Roman" w:eastAsia="Times New Roman" w:hAnsi="Times New Roman" w:cs="Times New Roman"/>
          <w:kern w:val="0"/>
          <w:lang w:eastAsia="en-US"/>
        </w:rPr>
        <w:t xml:space="preserve">Advantages of AES | disadvantages of AES. (n.d.). Retrieved January 24, 2023, from https://www.rfwireless-world.com/Terminology/Advantages-and-disadvantages-of-AES.html#:~:text=Following%20are%20the%20disadvantages%20of%20AES%3A%20%E2%9E%A8It%20uses,the%20same%20way.%20%E2%9E%A8Hard%20to%20implement%20with%20software. </w:t>
      </w:r>
    </w:p>
    <w:p w14:paraId="3C9C0538" w14:textId="197B37E5" w:rsidR="00775BEF" w:rsidRPr="00AF1DB6" w:rsidRDefault="00775BEF" w:rsidP="00AF1DB6">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46544425" w14:textId="77777777" w:rsidR="00AF1DB6" w:rsidRPr="00C505C9" w:rsidRDefault="00AF1DB6" w:rsidP="00C505C9">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176DAC47" w14:textId="77777777" w:rsidR="00FD0B12" w:rsidRPr="00FD0B12" w:rsidRDefault="00FD0B12" w:rsidP="00FD0B12">
      <w:pPr>
        <w:pStyle w:val="Title2"/>
        <w:jc w:val="both"/>
        <w:rPr>
          <w:u w:val="single"/>
        </w:rPr>
      </w:pPr>
    </w:p>
    <w:sectPr w:rsidR="00FD0B12" w:rsidRPr="00FD0B12">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17F6" w14:textId="77777777" w:rsidR="0084102A" w:rsidRDefault="0084102A">
      <w:pPr>
        <w:spacing w:line="240" w:lineRule="auto"/>
      </w:pPr>
      <w:r>
        <w:separator/>
      </w:r>
    </w:p>
    <w:p w14:paraId="16A20A57" w14:textId="77777777" w:rsidR="0084102A" w:rsidRDefault="0084102A"/>
  </w:endnote>
  <w:endnote w:type="continuationSeparator" w:id="0">
    <w:p w14:paraId="262F8AF8" w14:textId="77777777" w:rsidR="0084102A" w:rsidRDefault="0084102A">
      <w:pPr>
        <w:spacing w:line="240" w:lineRule="auto"/>
      </w:pPr>
      <w:r>
        <w:continuationSeparator/>
      </w:r>
    </w:p>
    <w:p w14:paraId="08F31959" w14:textId="77777777" w:rsidR="0084102A" w:rsidRDefault="00841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B8F7" w14:textId="77777777" w:rsidR="0084102A" w:rsidRDefault="0084102A">
      <w:pPr>
        <w:spacing w:line="240" w:lineRule="auto"/>
      </w:pPr>
      <w:r>
        <w:separator/>
      </w:r>
    </w:p>
    <w:p w14:paraId="5BF2B9A7" w14:textId="77777777" w:rsidR="0084102A" w:rsidRDefault="0084102A"/>
  </w:footnote>
  <w:footnote w:type="continuationSeparator" w:id="0">
    <w:p w14:paraId="035C019E" w14:textId="77777777" w:rsidR="0084102A" w:rsidRDefault="0084102A">
      <w:pPr>
        <w:spacing w:line="240" w:lineRule="auto"/>
      </w:pPr>
      <w:r>
        <w:continuationSeparator/>
      </w:r>
    </w:p>
    <w:p w14:paraId="7BB6B58E" w14:textId="77777777" w:rsidR="0084102A" w:rsidRDefault="008410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D1E7" w14:textId="5A78DA2B" w:rsidR="00E81978" w:rsidRDefault="00000000">
    <w:pPr>
      <w:pStyle w:val="Header"/>
    </w:pPr>
    <w:sdt>
      <w:sdtPr>
        <w:rPr>
          <w:rStyle w:val="Strong"/>
        </w:rPr>
        <w:alias w:val="Running head"/>
        <w:tag w:val=""/>
        <w:id w:val="12739865"/>
        <w:placeholder>
          <w:docPart w:val="2DAAA006272047328827D4D49D7AD27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E6264">
          <w:rPr>
            <w:rStyle w:val="Strong"/>
          </w:rPr>
          <w:t>aLGORITHM CIPHERS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969A" w14:textId="31B6D4FF" w:rsidR="00E81978" w:rsidRDefault="00FE6264">
    <w:pPr>
      <w:pStyle w:val="Header"/>
      <w:rPr>
        <w:rStyle w:val="Strong"/>
      </w:rPr>
    </w:pPr>
    <w:r>
      <w:t>4-2 ALGORITHM CIPHERS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8264554">
    <w:abstractNumId w:val="9"/>
  </w:num>
  <w:num w:numId="2" w16cid:durableId="1857184813">
    <w:abstractNumId w:val="7"/>
  </w:num>
  <w:num w:numId="3" w16cid:durableId="1205412745">
    <w:abstractNumId w:val="6"/>
  </w:num>
  <w:num w:numId="4" w16cid:durableId="1815101824">
    <w:abstractNumId w:val="5"/>
  </w:num>
  <w:num w:numId="5" w16cid:durableId="140969522">
    <w:abstractNumId w:val="4"/>
  </w:num>
  <w:num w:numId="6" w16cid:durableId="468791148">
    <w:abstractNumId w:val="8"/>
  </w:num>
  <w:num w:numId="7" w16cid:durableId="599214441">
    <w:abstractNumId w:val="3"/>
  </w:num>
  <w:num w:numId="8" w16cid:durableId="1946841870">
    <w:abstractNumId w:val="2"/>
  </w:num>
  <w:num w:numId="9" w16cid:durableId="795178012">
    <w:abstractNumId w:val="1"/>
  </w:num>
  <w:num w:numId="10" w16cid:durableId="1870801517">
    <w:abstractNumId w:val="0"/>
  </w:num>
  <w:num w:numId="11" w16cid:durableId="2110927270">
    <w:abstractNumId w:val="9"/>
    <w:lvlOverride w:ilvl="0">
      <w:startOverride w:val="1"/>
    </w:lvlOverride>
  </w:num>
  <w:num w:numId="12" w16cid:durableId="600256741">
    <w:abstractNumId w:val="13"/>
  </w:num>
  <w:num w:numId="13" w16cid:durableId="75515854">
    <w:abstractNumId w:val="11"/>
  </w:num>
  <w:num w:numId="14" w16cid:durableId="1573466171">
    <w:abstractNumId w:val="10"/>
  </w:num>
  <w:num w:numId="15" w16cid:durableId="701367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4"/>
    <w:rsid w:val="000D3F41"/>
    <w:rsid w:val="002921F5"/>
    <w:rsid w:val="003245B6"/>
    <w:rsid w:val="00355DCA"/>
    <w:rsid w:val="003B4D2A"/>
    <w:rsid w:val="00414555"/>
    <w:rsid w:val="00431CA6"/>
    <w:rsid w:val="00523BFC"/>
    <w:rsid w:val="00551A02"/>
    <w:rsid w:val="005534FA"/>
    <w:rsid w:val="005D3A03"/>
    <w:rsid w:val="00775BEF"/>
    <w:rsid w:val="007879FF"/>
    <w:rsid w:val="008002C0"/>
    <w:rsid w:val="0084102A"/>
    <w:rsid w:val="008C5323"/>
    <w:rsid w:val="009510F0"/>
    <w:rsid w:val="009A6A3B"/>
    <w:rsid w:val="00A21A28"/>
    <w:rsid w:val="00AF1DB6"/>
    <w:rsid w:val="00B823AA"/>
    <w:rsid w:val="00BA45DB"/>
    <w:rsid w:val="00BF4184"/>
    <w:rsid w:val="00C0601E"/>
    <w:rsid w:val="00C31D30"/>
    <w:rsid w:val="00C505C9"/>
    <w:rsid w:val="00CB394B"/>
    <w:rsid w:val="00CD6E39"/>
    <w:rsid w:val="00CF6E91"/>
    <w:rsid w:val="00D85B68"/>
    <w:rsid w:val="00E6004D"/>
    <w:rsid w:val="00E81978"/>
    <w:rsid w:val="00E9211E"/>
    <w:rsid w:val="00EF7A47"/>
    <w:rsid w:val="00F379B7"/>
    <w:rsid w:val="00F525FA"/>
    <w:rsid w:val="00FA01EB"/>
    <w:rsid w:val="00FD0B12"/>
    <w:rsid w:val="00FE626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98F99"/>
  <w15:chartTrackingRefBased/>
  <w15:docId w15:val="{ACC161EF-2C05-48CD-9A60-7909CC0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1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2731335">
      <w:bodyDiv w:val="1"/>
      <w:marLeft w:val="0"/>
      <w:marRight w:val="0"/>
      <w:marTop w:val="0"/>
      <w:marBottom w:val="0"/>
      <w:divBdr>
        <w:top w:val="none" w:sz="0" w:space="0" w:color="auto"/>
        <w:left w:val="none" w:sz="0" w:space="0" w:color="auto"/>
        <w:bottom w:val="none" w:sz="0" w:space="0" w:color="auto"/>
        <w:right w:val="none" w:sz="0" w:space="0" w:color="auto"/>
      </w:divBdr>
    </w:div>
    <w:div w:id="3645277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55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4FDC502C2F4EDF98A05844F71FF74A"/>
        <w:category>
          <w:name w:val="General"/>
          <w:gallery w:val="placeholder"/>
        </w:category>
        <w:types>
          <w:type w:val="bbPlcHdr"/>
        </w:types>
        <w:behaviors>
          <w:behavior w:val="content"/>
        </w:behaviors>
        <w:guid w:val="{8DD0D675-D429-4E7E-AFC1-BB77D559F951}"/>
      </w:docPartPr>
      <w:docPartBody>
        <w:p w:rsidR="00407F85" w:rsidRDefault="00000000">
          <w:pPr>
            <w:pStyle w:val="654FDC502C2F4EDF98A05844F71FF74A"/>
          </w:pPr>
          <w:r>
            <w:t>[Title Here, up to 12 Words, on One to Two Lines]</w:t>
          </w:r>
        </w:p>
      </w:docPartBody>
    </w:docPart>
    <w:docPart>
      <w:docPartPr>
        <w:name w:val="2DAAA006272047328827D4D49D7AD275"/>
        <w:category>
          <w:name w:val="General"/>
          <w:gallery w:val="placeholder"/>
        </w:category>
        <w:types>
          <w:type w:val="bbPlcHdr"/>
        </w:types>
        <w:behaviors>
          <w:behavior w:val="content"/>
        </w:behaviors>
        <w:guid w:val="{522D3148-5913-4103-80DF-51719B49496D}"/>
      </w:docPartPr>
      <w:docPartBody>
        <w:p w:rsidR="00407F85" w:rsidRDefault="00000000">
          <w:pPr>
            <w:pStyle w:val="2DAAA006272047328827D4D49D7AD27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F0"/>
    <w:rsid w:val="001F79D9"/>
    <w:rsid w:val="00407F85"/>
    <w:rsid w:val="004B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4FDC502C2F4EDF98A05844F71FF74A">
    <w:name w:val="654FDC502C2F4EDF98A05844F71FF74A"/>
  </w:style>
  <w:style w:type="character" w:styleId="Emphasis">
    <w:name w:val="Emphasis"/>
    <w:basedOn w:val="DefaultParagraphFont"/>
    <w:uiPriority w:val="4"/>
    <w:unhideWhenUsed/>
    <w:qFormat/>
    <w:rPr>
      <w:i/>
      <w:iCs/>
    </w:rPr>
  </w:style>
  <w:style w:type="paragraph" w:customStyle="1" w:styleId="2DAAA006272047328827D4D49D7AD275">
    <w:name w:val="2DAAA006272047328827D4D49D7AD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aLGORITHM CIPHERS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213</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Software Security
Algorithm Ciphers</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Software Security
Algorithm Ciphers</dc:title>
  <dc:subject/>
  <dc:creator>SercH MateoS</dc:creator>
  <cp:keywords/>
  <dc:description/>
  <cp:lastModifiedBy>SercH MateoS</cp:lastModifiedBy>
  <cp:revision>3</cp:revision>
  <dcterms:created xsi:type="dcterms:W3CDTF">2023-01-22T14:25:00Z</dcterms:created>
  <dcterms:modified xsi:type="dcterms:W3CDTF">2023-01-24T17:17:00Z</dcterms:modified>
</cp:coreProperties>
</file>