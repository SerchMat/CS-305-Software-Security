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4FE9" w14:textId="0D3D1D3D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CA3DCFE3AEFB43CDBB0144CF88587D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4090C">
            <w:t>CS 305 Software Security</w:t>
          </w:r>
          <w:r w:rsidR="0054090C">
            <w:br/>
            <w:t>Modifying Vulnerability Reporting</w:t>
          </w:r>
        </w:sdtContent>
      </w:sdt>
    </w:p>
    <w:p w14:paraId="041A8559" w14:textId="46BD49BA" w:rsidR="00B823AA" w:rsidRDefault="0054090C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087A69CC" w14:textId="17775A37" w:rsidR="00E81978" w:rsidRDefault="0054090C" w:rsidP="00B823AA">
      <w:pPr>
        <w:pStyle w:val="Title2"/>
      </w:pPr>
      <w:r>
        <w:t>Southern New Hampshire University</w:t>
      </w:r>
    </w:p>
    <w:p w14:paraId="58CCAD7F" w14:textId="3F28BFD9" w:rsidR="0054090C" w:rsidRDefault="0054090C">
      <w:r>
        <w:br w:type="page"/>
      </w:r>
    </w:p>
    <w:p w14:paraId="1954B217" w14:textId="3BBC998B" w:rsidR="0054090C" w:rsidRDefault="0054090C" w:rsidP="00B823AA">
      <w:pPr>
        <w:pStyle w:val="Title2"/>
      </w:pPr>
      <w:r>
        <w:lastRenderedPageBreak/>
        <w:t>Modifying Vulnerability Reporting</w:t>
      </w:r>
    </w:p>
    <w:p w14:paraId="50C65F92" w14:textId="502E119F" w:rsidR="006578B7" w:rsidRDefault="006578B7" w:rsidP="006578B7">
      <w:pPr>
        <w:pStyle w:val="Title2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4920C3" wp14:editId="3BE2A9CA">
            <wp:simplePos x="0" y="0"/>
            <wp:positionH relativeFrom="column">
              <wp:posOffset>-371475</wp:posOffset>
            </wp:positionH>
            <wp:positionV relativeFrom="paragraph">
              <wp:posOffset>1323975</wp:posOffset>
            </wp:positionV>
            <wp:extent cx="6762750" cy="3536950"/>
            <wp:effectExtent l="0" t="0" r="0" b="6350"/>
            <wp:wrapTight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D67F5F" wp14:editId="3AC88C30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702425" cy="885825"/>
            <wp:effectExtent l="0" t="0" r="3175" b="9525"/>
            <wp:wrapTight wrapText="bothSides">
              <wp:wrapPolygon edited="0">
                <wp:start x="0" y="0"/>
                <wp:lineTo x="0" y="21368"/>
                <wp:lineTo x="21549" y="2136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0C">
        <w:t xml:space="preserve">Static Testing </w:t>
      </w:r>
    </w:p>
    <w:p w14:paraId="374816E6" w14:textId="77777777" w:rsidR="007E1D80" w:rsidRDefault="007E1D80">
      <w:r>
        <w:br w:type="page"/>
      </w:r>
    </w:p>
    <w:p w14:paraId="1078A8BA" w14:textId="7CDFF85E" w:rsidR="006578B7" w:rsidRDefault="007E1D80" w:rsidP="0054090C">
      <w:pPr>
        <w:pStyle w:val="Title2"/>
        <w:numPr>
          <w:ilvl w:val="0"/>
          <w:numId w:val="16"/>
        </w:numPr>
        <w:jc w:val="left"/>
      </w:pPr>
      <w:r>
        <w:lastRenderedPageBreak/>
        <w:t>Reconfiguration</w:t>
      </w:r>
    </w:p>
    <w:p w14:paraId="563FBE0F" w14:textId="0A6881B2" w:rsidR="007E1D80" w:rsidRDefault="007E1D80" w:rsidP="007E1D80">
      <w:pPr>
        <w:pStyle w:val="Title2"/>
        <w:ind w:left="72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09B9EC" wp14:editId="696EA3D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943600" cy="4527550"/>
            <wp:effectExtent l="0" t="0" r="0" b="4445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8296C" w14:textId="66442E74" w:rsidR="007E1D80" w:rsidRDefault="007E1D80" w:rsidP="007E1D80">
      <w:pPr>
        <w:pStyle w:val="Title2"/>
        <w:ind w:left="72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19AA16" wp14:editId="371A5492">
            <wp:simplePos x="0" y="0"/>
            <wp:positionH relativeFrom="column">
              <wp:posOffset>466090</wp:posOffset>
            </wp:positionH>
            <wp:positionV relativeFrom="paragraph">
              <wp:posOffset>8255</wp:posOffset>
            </wp:positionV>
            <wp:extent cx="4562475" cy="2896870"/>
            <wp:effectExtent l="0" t="0" r="9525" b="0"/>
            <wp:wrapThrough wrapText="bothSides">
              <wp:wrapPolygon edited="0">
                <wp:start x="0" y="0"/>
                <wp:lineTo x="0" y="21448"/>
                <wp:lineTo x="21555" y="21448"/>
                <wp:lineTo x="21555" y="0"/>
                <wp:lineTo x="0" y="0"/>
              </wp:wrapPolygon>
            </wp:wrapThrough>
            <wp:docPr id="5" name="Picture 5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EBF50" w14:textId="532F0423" w:rsidR="007E1D80" w:rsidRDefault="009C182F" w:rsidP="0054090C">
      <w:pPr>
        <w:pStyle w:val="Title2"/>
        <w:numPr>
          <w:ilvl w:val="0"/>
          <w:numId w:val="16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92D1776" wp14:editId="25AF8EB9">
            <wp:simplePos x="0" y="0"/>
            <wp:positionH relativeFrom="margin">
              <wp:align>center</wp:align>
            </wp:positionH>
            <wp:positionV relativeFrom="paragraph">
              <wp:posOffset>3696549</wp:posOffset>
            </wp:positionV>
            <wp:extent cx="6462395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85B57D0" wp14:editId="1922D18F">
            <wp:simplePos x="0" y="0"/>
            <wp:positionH relativeFrom="column">
              <wp:posOffset>-337185</wp:posOffset>
            </wp:positionH>
            <wp:positionV relativeFrom="paragraph">
              <wp:posOffset>2209800</wp:posOffset>
            </wp:positionV>
            <wp:extent cx="6612890" cy="1379855"/>
            <wp:effectExtent l="0" t="0" r="0" b="0"/>
            <wp:wrapTight wrapText="bothSides">
              <wp:wrapPolygon edited="0">
                <wp:start x="0" y="0"/>
                <wp:lineTo x="0" y="21173"/>
                <wp:lineTo x="21529" y="21173"/>
                <wp:lineTo x="21529" y="0"/>
                <wp:lineTo x="0" y="0"/>
              </wp:wrapPolygon>
            </wp:wrapTight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A44AA83" wp14:editId="48C1721A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607810" cy="1810385"/>
            <wp:effectExtent l="0" t="0" r="2540" b="0"/>
            <wp:wrapTight wrapText="bothSides">
              <wp:wrapPolygon edited="0">
                <wp:start x="0" y="0"/>
                <wp:lineTo x="0" y="21365"/>
                <wp:lineTo x="21546" y="21365"/>
                <wp:lineTo x="21546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80">
        <w:t>Verification</w:t>
      </w:r>
    </w:p>
    <w:p w14:paraId="41D534AB" w14:textId="4406C7E2" w:rsidR="006578B7" w:rsidRDefault="006578B7" w:rsidP="006578B7">
      <w:pPr>
        <w:pStyle w:val="Title2"/>
        <w:ind w:left="720"/>
        <w:jc w:val="left"/>
      </w:pPr>
    </w:p>
    <w:sectPr w:rsidR="006578B7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6F8B" w14:textId="77777777" w:rsidR="00413E46" w:rsidRDefault="00413E46">
      <w:pPr>
        <w:spacing w:line="240" w:lineRule="auto"/>
      </w:pPr>
      <w:r>
        <w:separator/>
      </w:r>
    </w:p>
    <w:p w14:paraId="26FCE34B" w14:textId="77777777" w:rsidR="00413E46" w:rsidRDefault="00413E46"/>
  </w:endnote>
  <w:endnote w:type="continuationSeparator" w:id="0">
    <w:p w14:paraId="30C7B18A" w14:textId="77777777" w:rsidR="00413E46" w:rsidRDefault="00413E46">
      <w:pPr>
        <w:spacing w:line="240" w:lineRule="auto"/>
      </w:pPr>
      <w:r>
        <w:continuationSeparator/>
      </w:r>
    </w:p>
    <w:p w14:paraId="77F2CD67" w14:textId="77777777" w:rsidR="00413E46" w:rsidRDefault="00413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B610" w14:textId="77777777" w:rsidR="00413E46" w:rsidRDefault="00413E46">
      <w:pPr>
        <w:spacing w:line="240" w:lineRule="auto"/>
      </w:pPr>
      <w:r>
        <w:separator/>
      </w:r>
    </w:p>
    <w:p w14:paraId="602450D6" w14:textId="77777777" w:rsidR="00413E46" w:rsidRDefault="00413E46"/>
  </w:footnote>
  <w:footnote w:type="continuationSeparator" w:id="0">
    <w:p w14:paraId="2516A4B2" w14:textId="77777777" w:rsidR="00413E46" w:rsidRDefault="00413E46">
      <w:pPr>
        <w:spacing w:line="240" w:lineRule="auto"/>
      </w:pPr>
      <w:r>
        <w:continuationSeparator/>
      </w:r>
    </w:p>
    <w:p w14:paraId="70B8F556" w14:textId="77777777" w:rsidR="00413E46" w:rsidRDefault="00413E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2FFA" w14:textId="0A25C80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71855785A4B45938F57910B2DB37B7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4090C">
          <w:rPr>
            <w:rStyle w:val="Strong"/>
          </w:rPr>
          <w:t>6-2 modifying vulneranility reporting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9144" w14:textId="68C41FAF" w:rsidR="00E81978" w:rsidRDefault="0054090C">
    <w:pPr>
      <w:pStyle w:val="Header"/>
      <w:rPr>
        <w:rStyle w:val="Strong"/>
      </w:rPr>
    </w:pPr>
    <w:r>
      <w:t>6-1 MODIFYING VULNERABILITY REPORTING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A971B0"/>
    <w:multiLevelType w:val="hybridMultilevel"/>
    <w:tmpl w:val="6BC2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5773314">
    <w:abstractNumId w:val="9"/>
  </w:num>
  <w:num w:numId="2" w16cid:durableId="1446315260">
    <w:abstractNumId w:val="7"/>
  </w:num>
  <w:num w:numId="3" w16cid:durableId="461659536">
    <w:abstractNumId w:val="6"/>
  </w:num>
  <w:num w:numId="4" w16cid:durableId="1373503691">
    <w:abstractNumId w:val="5"/>
  </w:num>
  <w:num w:numId="5" w16cid:durableId="1731810025">
    <w:abstractNumId w:val="4"/>
  </w:num>
  <w:num w:numId="6" w16cid:durableId="1454790408">
    <w:abstractNumId w:val="8"/>
  </w:num>
  <w:num w:numId="7" w16cid:durableId="1591160399">
    <w:abstractNumId w:val="3"/>
  </w:num>
  <w:num w:numId="8" w16cid:durableId="1389962475">
    <w:abstractNumId w:val="2"/>
  </w:num>
  <w:num w:numId="9" w16cid:durableId="294727060">
    <w:abstractNumId w:val="1"/>
  </w:num>
  <w:num w:numId="10" w16cid:durableId="750740720">
    <w:abstractNumId w:val="0"/>
  </w:num>
  <w:num w:numId="11" w16cid:durableId="1907495525">
    <w:abstractNumId w:val="9"/>
    <w:lvlOverride w:ilvl="0">
      <w:startOverride w:val="1"/>
    </w:lvlOverride>
  </w:num>
  <w:num w:numId="12" w16cid:durableId="703990707">
    <w:abstractNumId w:val="14"/>
  </w:num>
  <w:num w:numId="13" w16cid:durableId="106243676">
    <w:abstractNumId w:val="12"/>
  </w:num>
  <w:num w:numId="14" w16cid:durableId="1269697376">
    <w:abstractNumId w:val="11"/>
  </w:num>
  <w:num w:numId="15" w16cid:durableId="1999265290">
    <w:abstractNumId w:val="13"/>
  </w:num>
  <w:num w:numId="16" w16cid:durableId="376512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0C"/>
    <w:rsid w:val="000D3F41"/>
    <w:rsid w:val="00355DCA"/>
    <w:rsid w:val="00413E46"/>
    <w:rsid w:val="0054090C"/>
    <w:rsid w:val="00551A02"/>
    <w:rsid w:val="005534FA"/>
    <w:rsid w:val="005A0973"/>
    <w:rsid w:val="005D3A03"/>
    <w:rsid w:val="006578B7"/>
    <w:rsid w:val="007C172F"/>
    <w:rsid w:val="007E1D80"/>
    <w:rsid w:val="008002C0"/>
    <w:rsid w:val="008C5323"/>
    <w:rsid w:val="009A6A3B"/>
    <w:rsid w:val="009C182F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612AE"/>
  <w15:chartTrackingRefBased/>
  <w15:docId w15:val="{1F78A183-730B-41EC-8CC6-77CADFF7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657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3DCFE3AEFB43CDBB0144CF88587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29BAD-3458-4BA3-9B67-7D5323F1C89F}"/>
      </w:docPartPr>
      <w:docPartBody>
        <w:p w:rsidR="003A24EE" w:rsidRDefault="00000000">
          <w:pPr>
            <w:pStyle w:val="CA3DCFE3AEFB43CDBB0144CF88587D6D"/>
          </w:pPr>
          <w:r>
            <w:t>[Title Here, up to 12 Words, on One to Two Lines]</w:t>
          </w:r>
        </w:p>
      </w:docPartBody>
    </w:docPart>
    <w:docPart>
      <w:docPartPr>
        <w:name w:val="971855785A4B45938F57910B2DB37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6187-0432-4FFC-BE44-70239F2536DB}"/>
      </w:docPartPr>
      <w:docPartBody>
        <w:p w:rsidR="003A24EE" w:rsidRDefault="00000000">
          <w:pPr>
            <w:pStyle w:val="971855785A4B45938F57910B2DB37B7F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F7"/>
    <w:rsid w:val="003A24EE"/>
    <w:rsid w:val="003F17F7"/>
    <w:rsid w:val="00B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DCFE3AEFB43CDBB0144CF88587D6D">
    <w:name w:val="CA3DCFE3AEFB43CDBB0144CF88587D6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71855785A4B45938F57910B2DB37B7F">
    <w:name w:val="971855785A4B45938F57910B2DB3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6-2 modifying vulneranility reporting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86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Software Security
Modifying Vulnerability Reporting</dc:title>
  <dc:subject/>
  <dc:creator>SercH MateoS</dc:creator>
  <cp:keywords/>
  <dc:description/>
  <cp:lastModifiedBy>SercH MateoS</cp:lastModifiedBy>
  <cp:revision>2</cp:revision>
  <dcterms:created xsi:type="dcterms:W3CDTF">2023-02-04T15:12:00Z</dcterms:created>
  <dcterms:modified xsi:type="dcterms:W3CDTF">2023-02-06T01:50:00Z</dcterms:modified>
</cp:coreProperties>
</file>